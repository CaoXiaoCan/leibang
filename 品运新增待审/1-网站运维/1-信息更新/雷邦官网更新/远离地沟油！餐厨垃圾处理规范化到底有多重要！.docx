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远离地沟油！餐厨垃圾处理规范化到底有多重要！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很长一段时间里，由于国内的科技水平没有现在这么先进，让餐厨垃圾规范化处理成为了首要的难题，致使很多的饭店商家为了谋取暴利，通过餐厨垃圾来生产出地沟油，并让其回到了餐桌上，严重影响了人们的身心健康。随着国内政府面对餐厨垃圾处理的沉重压力，就研发了专业的设备——餐厨垃圾处理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制肥机，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通过此设备就可以将餐厨垃圾转化为无公害的有机肥料，杜绝了地沟油再次进入餐桌的现象发生。</w:t>
      </w:r>
    </w:p>
    <w:p>
      <w:pPr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地沟油是一个泛指概念，是对各类劣质油的统称，一般包括潲水油、煎炸废油、食品及相关企业产生的废弃油脂等。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地沟油最早是用来生产肥皂或皂液的。随着能源价格的不断上涨，地沟油成了生产生物柴油的廉价原料。他们每天从那里捞取大量暗淡浑浊、略呈红色的膏状物，仅仅经过一夜的过滤、加热、沉淀、分离，就能让这些散发着恶臭的垃圾变身为清亮的“食用油”，最终通过低价销售，重返人们的餐桌。这种被称作“地沟油”的三无产品，其主要成分仍然是甘油三酯，却又比真正的食用油多了许多致病、致癌的毒性物质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炼制“地沟油”的过程中，动植物油经污染后发生酸败、氧化和分解等一系列化学变化，产生对人体有重毒性的物质；砷，就是其中的一种，人一旦使用砷量巨大的“地沟油”后，会引起消化不良、头痛、头晕、失眠、乏力、肝区不适等症状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 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厨房排放的污水中含有食用油脂、食物残渣、菜叶、泥沙、禽毛、鱼鳞等废弃物。随着水温下降，污水夹带着油脂颗粒开始凝固，并附着在管壁上，逐渐缩小管道断面，最后完全堵塞管道。如厨房不及时清理管道油脂，油脂堵塞管道后，污水就会从卫生器具溢流出。根据国家和地方政府相关规定，厨房含有油脂污水，必须经油水分离器处理后，与生活排水系统分别处理，分别排放，不能混用，共用排水管道。经油水分离设备分离后可回收旧油脂，制造工业用油脂可变害为利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长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沙雷邦环保科技有限公司生产的有机垃圾生化机设备具有分拣、破碎、固液分离、生化处理、气体净化、油水分离等功能，处理设备由提升机、分拣平台、破碎系统、压榨系统、发酵系统、通风和废气处理系统组成，处理设备密闭，通风。设备配备采用PLC控制，设备自动运行，无需人工干预，PLC显示屏可显示工作温度、发酵仓、处理量等信息，配备液晶显示触摸屏，系统数据能全部显示，可配备远程无线视频、数据监控。它能将有机垃圾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4-12小时内完成全降解消除、降解率达90%以上。公司将不断推出低能耗、各种类型的机型以满足不同客户的需求。</w:t>
      </w:r>
    </w:p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271D6B"/>
    <w:rsid w:val="2E274DAD"/>
    <w:rsid w:val="52271D6B"/>
    <w:rsid w:val="696C00FD"/>
    <w:rsid w:val="6D535020"/>
    <w:rsid w:val="7649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2018-08-25T01:01:00Z</dcterms:created>
  <dc:creator>Administrator</dc:creator>
  <cp:lastModifiedBy>Administrator</cp:lastModifiedBy>
  <dcterms:modified xsi:type="dcterms:W3CDTF">2018-08-25T01:45:36Z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