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上海餐厨垃圾处理的新业态、新机制、新模式，实现城市可持续发展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上海是一个繁华的国际大都市，可是在这样的城市里生活也面临着餐厨垃圾的严峻挑战，近年来，餐饮行业飞速发展，让餐桌上的美味瞬间变成了餐厨垃圾，给上海市政府的环境综合治理带来了巨大的挑战，而餐厨垃圾处理的传统方式很容易造成二次环境污染，经过国家长时间研发，就出现了比较先进的餐厨垃圾处理对策。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新业态、新机制、新模式餐厨垃圾处理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是创新餐厨垃圾源头处理的示范应用。重点推进市、区、街镇政府各机关食堂、高校院所食堂、医院食堂等餐厨垃圾源头减量化处理技术的示范应用，率先垂范低碳环保生活理念，为向全社会传播做出示范、总结经验；重点推进有良好垃圾分类习惯的社区试点应用，特别针对大型社区、别墅小区等单位开展试点，初步建立上海住宅小区餐厨垃圾零排放，有机肥料小区循环再利用的新机制，创建文明、生态、低碳、环保的生活新风尚；重点推进上海主要农贸市场与餐饮一条街的试点应用，建立农贸市场与餐饮一条街餐厨垃圾处理与资源化利用管理新标准，让百姓生活更安全；形成可操作、可复制、可推广的“上海城市特色的餐厨垃圾源头处理模式”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二是建立餐厨垃圾源头处理PPP市场运行模式。建立餐厨垃圾源头处理PPP运行模式，是《本市推广政府和社会资本合作模式的实施意见》的具体实践。对于企业与居民小区用户付费不足以覆盖餐厨垃圾源头处理成本的，可由政府财政支出用户，政府可根据示范运行的成本核算，借鉴新加坡政府针对生化处理餐厨垃圾专门出台的政府采购、补贴、减免税收等扶持办法，建立政府授予特许经营权管理制度，采取补贴或直接投资参股等措施。由行业主管部门负责餐厨垃圾源头处理PPP项目前期论证及实施方案编制，相关费用列入年度预算。建立市级财政、区级财政的PPP项目设备采购补贴和PPP项目运维补贴制度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三是建立可操作的监管服务机制和模式。建立政府机关、企事业单位餐厨垃圾网上登记备案服务，积极鼓励市民家庭餐厨垃圾“网上登记”。积极鼓励技术创新，通过上海市科技创新行动计划、张江专项、技术项目等政府专项扶持安排，鼓励和激发产学研合作的协同创新。建立城市垃圾处理产业技术创新联盟，与农业、绿化、园林、社区等相关领域的机构或企业，组成高技术应用创新联盟，拓展有机垃圾微生物处理、有机肥利用等科普应用，逐步形成家庭、社区、企业单位联动的餐厨垃圾源头处理零排放的生态低碳新生活环境。建议通过500个试点示范应用，三年计划推进到上海3,250个垃圾分类的试点单位，然后逐步推进到上海所有的生活社区、餐饮单位（包括食堂）；三年计划降低全市餐厨垃圾处理总成本（包括补贴）的一定比例（需逐步精确计算），减少直至杜绝餐厨垃圾处理的焚烧与填埋量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通过示范应用，不仅要推进城市餐厨垃圾处理的零排放，最重要是构建餐厨垃圾源头处理管理的新模式，让社会餐厨垃圾产生者合理分担处置成本，减少政府投入，降低社会处置总成本，实现城市生态低碳运行的可持续发展，创新上海市民的文明生活方式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C7B6D"/>
    <w:rsid w:val="0DBE38B4"/>
    <w:rsid w:val="13F93DCA"/>
    <w:rsid w:val="2C6775AF"/>
    <w:rsid w:val="535C7B6D"/>
    <w:rsid w:val="53CF544C"/>
    <w:rsid w:val="68040D11"/>
    <w:rsid w:val="6D535020"/>
    <w:rsid w:val="7184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2018-09-08T06:07:00Z</dcterms:created>
  <dc:creator>admin</dc:creator>
  <cp:lastModifiedBy>admin</cp:lastModifiedBy>
  <dcterms:modified xsi:type="dcterms:W3CDTF">2018-09-08T06:24:18Z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