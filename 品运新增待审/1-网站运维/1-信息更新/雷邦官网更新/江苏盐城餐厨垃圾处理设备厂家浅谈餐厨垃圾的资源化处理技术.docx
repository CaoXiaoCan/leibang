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江苏盐城餐厨垃圾处理设备厂家浅谈餐厨垃圾的资源化处理技术</w:t>
      </w:r>
    </w:p>
    <w:p>
      <w:pPr>
        <w:rPr>
          <w:rFonts w:hint="eastAsia"/>
          <w:b/>
          <w:bCs/>
          <w:sz w:val="28"/>
          <w:szCs w:val="28"/>
          <w:lang w:eastAsia="zh-CN"/>
        </w:rPr>
      </w:pPr>
    </w:p>
    <w:p>
      <w:pPr>
        <w:rPr>
          <w:rFonts w:hint="eastAsia"/>
          <w:sz w:val="28"/>
          <w:szCs w:val="28"/>
          <w:lang w:eastAsia="zh-CN"/>
        </w:rPr>
      </w:pPr>
      <w:r>
        <w:rPr>
          <w:sz w:val="28"/>
          <w:szCs w:val="28"/>
        </w:rPr>
        <w:t>餐厨垃圾主要来自机关、校园、企事业单位的食堂以及餐馆、饭店、宾馆在餐饮服务、食品加工等环节产生的废弃物。</w:t>
      </w:r>
      <w:r>
        <w:rPr>
          <w:rFonts w:hint="eastAsia"/>
          <w:sz w:val="28"/>
          <w:szCs w:val="28"/>
          <w:lang w:eastAsia="zh-CN"/>
        </w:rPr>
        <w:t>因其</w:t>
      </w:r>
      <w:r>
        <w:rPr>
          <w:sz w:val="28"/>
          <w:szCs w:val="28"/>
        </w:rPr>
        <w:t>具有资源性和环境破坏性特点。一方面，餐厨垃圾含水量较高，通常会达到85%左右，盐分含量高和极易酸化等特点加大了厌氧消化过程的稳定难度。另一方面，餐厨垃圾的有机物含量高，同时也含有许多病原菌和病原性微生物，易腐烂变质发出臭味，滋生蚊蝇，对于环境会造成较为严重的污染。</w:t>
      </w:r>
      <w:r>
        <w:rPr>
          <w:rFonts w:hint="eastAsia"/>
          <w:sz w:val="28"/>
          <w:szCs w:val="28"/>
        </w:rPr>
        <w:t> </w:t>
      </w:r>
      <w:r>
        <w:rPr>
          <w:rFonts w:hint="eastAsia"/>
          <w:sz w:val="28"/>
          <w:szCs w:val="28"/>
          <w:lang w:eastAsia="zh-CN"/>
        </w:rPr>
        <w:t>所以餐厨垃圾资源化处理技术越来越重要了，下面雷邦环保给大家说说餐厨垃圾资源化处理技术。</w:t>
      </w:r>
    </w:p>
    <w:p>
      <w:pPr>
        <w:rPr>
          <w:rFonts w:hint="eastAsia"/>
          <w:sz w:val="28"/>
          <w:szCs w:val="28"/>
        </w:rPr>
      </w:pPr>
      <w:r>
        <w:rPr>
          <w:sz w:val="28"/>
          <w:szCs w:val="28"/>
        </w:rPr>
        <w:t> </w:t>
      </w:r>
      <w:r>
        <w:rPr>
          <w:rFonts w:hint="eastAsia"/>
          <w:sz w:val="28"/>
          <w:szCs w:val="28"/>
          <w:lang w:val="en-US" w:eastAsia="zh-CN"/>
        </w:rPr>
        <w:t>1、</w:t>
      </w:r>
      <w:r>
        <w:rPr>
          <w:rFonts w:hint="eastAsia"/>
          <w:sz w:val="28"/>
          <w:szCs w:val="28"/>
        </w:rPr>
        <w:t>饲料化处理 </w:t>
      </w:r>
      <w:r>
        <w:rPr>
          <w:rFonts w:hint="eastAsia"/>
          <w:sz w:val="28"/>
          <w:szCs w:val="28"/>
        </w:rPr>
        <w:br w:type="textWrapping"/>
      </w:r>
      <w:r>
        <w:rPr>
          <w:rFonts w:hint="eastAsia"/>
          <w:sz w:val="28"/>
          <w:szCs w:val="28"/>
        </w:rPr>
        <w:t>　　餐厨垃圾当中含有大量的有机营养成分，长期用以饲养牲畜，饲料化处理实现了废物再利用目的，有着相当的现实应用价值。饲料化餐厨垃圾处理分为生物法和物理法。其中，生物法：主要是利用微生物的生长繁殖和新陈代谢，积累有用的菌体、酶和中间体，经烘干后制成蛋白饲料。物理法：直接将餐厨垃圾脱水、干燥消毒、粉碎后制成饲料。脱水方法有常规高温脱水、发酵脱水、油炸脱水。 </w:t>
      </w:r>
    </w:p>
    <w:p>
      <w:pPr>
        <w:rPr>
          <w:rFonts w:hint="eastAsia"/>
          <w:sz w:val="28"/>
          <w:szCs w:val="28"/>
          <w:lang w:eastAsia="zh-CN"/>
        </w:rPr>
      </w:pPr>
      <w:r>
        <w:rPr>
          <w:rFonts w:hint="eastAsia"/>
          <w:sz w:val="28"/>
          <w:szCs w:val="28"/>
          <w:lang w:val="en-US" w:eastAsia="zh-CN"/>
        </w:rPr>
        <w:t>2、</w:t>
      </w:r>
      <w:r>
        <w:rPr>
          <w:sz w:val="28"/>
          <w:szCs w:val="28"/>
        </w:rPr>
        <w:t>厌氧消化处理</w:t>
      </w:r>
      <w:r>
        <w:rPr>
          <w:rFonts w:hint="eastAsia"/>
          <w:sz w:val="28"/>
          <w:szCs w:val="28"/>
        </w:rPr>
        <w:t> </w:t>
      </w:r>
      <w:r>
        <w:rPr>
          <w:rFonts w:hint="eastAsia"/>
          <w:sz w:val="28"/>
          <w:szCs w:val="28"/>
        </w:rPr>
        <w:br w:type="textWrapping"/>
      </w:r>
      <w:r>
        <w:rPr>
          <w:rFonts w:hint="eastAsia"/>
          <w:sz w:val="28"/>
          <w:szCs w:val="28"/>
        </w:rPr>
        <w:t>　　厌氧消化是在厌氧微生物作用下的一个复杂的生物学过程，餐厨垃圾的厌氧消化处理是在无氧环境下使其有机质达到自然降解的目的，在此过程中会产生甲烷和二氧化碳等。影响厌氧消化处理技术的环境因素主要有温度、微量元素、pH值等等。厌氧菌活性直接影响厌氧消化处理效果，因此，要将反映器内的温度控制住一定范围。其中，中温厌氧消化工艺的温度范围主要在35℃-38℃之间，其优点是降解过程稳定，菌类生物物种多样，受到氮氧物质抑制较小，能耗小等，但不足之处是降解速度较慢。高温厌氧消化工艺的温度范围主要在55℃-60℃，其优点是产气率高，降解的速度快，但不足也是十分明显的：能耗高、降解过程不稳定，降解效果易受到氮氧物质影响。目前，中温工艺应用更为广泛。 </w:t>
      </w:r>
    </w:p>
    <w:p>
      <w:pPr>
        <w:rPr>
          <w:rFonts w:hint="eastAsia"/>
          <w:sz w:val="28"/>
          <w:szCs w:val="28"/>
          <w:lang w:eastAsia="zh-CN"/>
        </w:rPr>
      </w:pPr>
      <w:r>
        <w:rPr>
          <w:sz w:val="28"/>
          <w:szCs w:val="28"/>
        </w:rPr>
        <w:t> </w:t>
      </w:r>
      <w:r>
        <w:rPr>
          <w:rFonts w:hint="eastAsia"/>
          <w:sz w:val="28"/>
          <w:szCs w:val="28"/>
          <w:lang w:val="en-US" w:eastAsia="zh-CN"/>
        </w:rPr>
        <w:t>3、</w:t>
      </w:r>
      <w:bookmarkStart w:id="0" w:name="_GoBack"/>
      <w:bookmarkEnd w:id="0"/>
      <w:r>
        <w:rPr>
          <w:rFonts w:hint="eastAsia"/>
          <w:sz w:val="28"/>
          <w:szCs w:val="28"/>
        </w:rPr>
        <w:t>好氧堆肥处理 </w:t>
      </w:r>
      <w:r>
        <w:rPr>
          <w:rFonts w:hint="eastAsia"/>
          <w:sz w:val="28"/>
          <w:szCs w:val="28"/>
        </w:rPr>
        <w:br w:type="textWrapping"/>
      </w:r>
      <w:r>
        <w:rPr>
          <w:rFonts w:hint="eastAsia"/>
          <w:sz w:val="28"/>
          <w:szCs w:val="28"/>
        </w:rPr>
        <w:t>　　好氧堆肥技术是在有氧的条件下，利用好氧微生物（主要是菌类）将有机物降解。好氧堆肥技术已经比较成熟，广泛应用于国外。此工艺的优点是采用了相对简单的技术，好氧堆肥技术处理的产品可以用来作为农业产品，实现废弃物再利用。但好氧堆肥技术主要用于绿色垃圾（树枝，树叶等）和秸秆丰富的废弃物，餐厨废弃物的组织结构虽然含有这类物质，但不是所有餐厨废弃物都包含这类物质。此外，堆肥所需要占用的土地较大，且加工周期长，从而增加了经营成本。同时，好氧堆肥技术处理在非密闭的环境中进行，产生的气味可能影响周围的环境，导致二次污染。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94030"/>
    <w:rsid w:val="0B494030"/>
    <w:rsid w:val="39C2530D"/>
    <w:rsid w:val="5F6C5DEB"/>
    <w:rsid w:val="63716BA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2018-10-25T02:23:00Z</dcterms:created>
  <dc:creator>admin</dc:creator>
  <cp:lastModifiedBy>admin</cp:lastModifiedBy>
  <dcterms:modified xsi:type="dcterms:W3CDTF">2018-10-25T02:38:07Z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