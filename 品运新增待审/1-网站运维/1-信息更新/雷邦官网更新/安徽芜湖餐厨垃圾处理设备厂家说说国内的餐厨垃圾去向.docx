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安徽芜湖餐厨垃圾处理设备厂家说说国内餐厨垃圾去向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餐厨垃圾有了智能垃圾桶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在城市里我们能看到很多有名的“美食一条街”，仅数百米的街道上汇集近几十家餐饮店铺，每天吸引着大量食客前来，因此这里也是餐厨垃圾的“生产大户”。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一般一个饭店经营了一天，服务员会把店内产生的餐厨垃圾倒入街边的蓝色垃圾箱。一天下来，一家生意不错的饭店餐厨垃圾可以足足装满几个大垃圾箱。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这不是一般的垃圾箱，而是城管专门为餐饮企业配备的餐厨废弃物专用桶。箱身加装了电子标签，配备了射频芯片。芯片综合运用无线射频、车载称重、传感器、GPS及物联网技术。实现对餐厨垃圾源、去向、产生量、清运量、处理量的实时在线监管，能在收运过程中实现自动读取数据、自动识别餐厨废弃物垃圾的来源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这些餐厨垃圾会有专门的收集人员过来收集，当垃圾桶被推到运输车附近，驾驶室的智能识别系统读出了桶所属的区域和酒店，并记录下桶内的重量。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 把餐厨垃圾桶挂在车载升降装置上。一按按钮，垃圾桶被升到车顶，餐厨垃圾全部倾倒入密封罐里。随后，司机必须按照规定的线路将餐厨垃圾运送到指定的处理厂。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餐厨垃圾会不会半路“失踪”，进了黑作坊？这是不会的，驾驶的垃圾收运车辆上装有GPS定位，确保司机必须按照规定的线路将餐厨垃圾运送到指定的处理厂。收运员是否按时收运、是否按照收运路线工作、收运过程是否规范等情况，在后台都一目了然。运输途中，车辆安装的4个摄像头会全程监控车辆的一举一动，避免餐厨垃圾漏洒，杜绝非法倒卖。</w:t>
      </w: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废弃物变成了宝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餐厨垃圾收运后，被运往城市里统一的餐厨垃圾集中处理厂。到达处理厂后，工作人员先是使用地磅对车载的餐厨垃圾进行称重。过磅后，车辆开到生产车间，将收集来的餐厨垃圾倾倒在预处理车间的储料池里。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经泵机抽取，原料首先进行固液分离，得到固体料和液体料。初筛后的固体料，再经一道轻质杂质和重质杂质分离，其中的金属、塑料、玻璃、块头较大的塑料瓶、饭盒等杂物被剔除，其余的将被送往焚烧厂无害化焚烧发电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而液体料经油水分离后，成为厌氧发酵浆料。在餐厨垃圾集中处理厂，油焖大虾餐厨垃圾中含有的油水随同其他回收的厌氧发酵料，被收入储料罐中。 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　　经厌氧菌35天发酵后，废弃物就变成了“宝”：发酵产生的沼气，在燃气发电机中燃烧转化为电能。后期将实现余电并网。发酵残渣则是优质有机肥料；而最终分离出的工业油脂，用于炼制生物柴油，以及其他产品。 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04AB1"/>
    <w:rsid w:val="098A1DC7"/>
    <w:rsid w:val="0C283B0D"/>
    <w:rsid w:val="1C3F6A4F"/>
    <w:rsid w:val="1EFA6D19"/>
    <w:rsid w:val="28690B34"/>
    <w:rsid w:val="36504AB1"/>
    <w:rsid w:val="3EF6780C"/>
    <w:rsid w:val="475F2F2D"/>
    <w:rsid w:val="4A1D7B8E"/>
    <w:rsid w:val="512958DB"/>
    <w:rsid w:val="518644DC"/>
    <w:rsid w:val="575C5CF0"/>
    <w:rsid w:val="5F015916"/>
    <w:rsid w:val="5F773B0B"/>
    <w:rsid w:val="6B75213F"/>
    <w:rsid w:val="6BC539A3"/>
    <w:rsid w:val="6BC74AF4"/>
    <w:rsid w:val="6D535020"/>
    <w:rsid w:val="71F44833"/>
    <w:rsid w:val="79C7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2018-09-17T03:54:00Z</dcterms:created>
  <dc:creator>admin</dc:creator>
  <cp:lastModifiedBy>admin</cp:lastModifiedBy>
  <dcterms:modified xsi:type="dcterms:W3CDTF">2018-09-17T06:16:08Z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