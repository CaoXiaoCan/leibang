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安徽合肥餐厨垃圾处理设备厂家浅谈餐厨垃圾的危害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国内餐厨垃圾有着富含有机物和大量水分的特点，很容易成为细菌的繁殖基地，不进行及时处理的话，会散发恶臭，这也是造成城市环境污染的主要原因，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“地沟油”给食品安全卫生带来极大隐患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通过餐厨垃圾提炼的“地沟油”被一些不法商贩改头换面冒充“精制食用油”销售给街头小贩及某些食品厂，用于煎油饼、炸油条、做饼干、串串香、大排档等，以及添加在食用油产品中制作花椒油、辣椒油、火锅底料等。非法提炼的“地沟油”中含有大量危险致癌物质，其中剧毒的黄曲霉素是目前已发现最强的化学致癌物质，其毒性是砒霜的100倍。用“地沟油”加工生产的食品含有大量对人体有害的苯类成份及许多致癌物质，对人体健康危害极大，长期食用可导致肝癌、胃癌、肾癌、肠癌、乳腺癌、卵巢癌等多种癌症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“潲水猪”严重危害人体健康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由于餐厨垃圾中含油量过高，动物性蛋白质偏多，易腐败、易变霉，且成分复杂，其中有一些像聚氯、聚苯等不易分解、吸收的化学物质，沙门氏菌、志贺氏菌、金黄色葡萄球菌、结核杆菌等有强烈感染性的致病菌，以及肠毒素、黄曲霉毒素，曲酸、亚硝酸盐等有毒有害成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影响市政设施功能，污染城市水源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部分餐饮网点直接将餐厨垃圾随意倾倒，一部分油水残渣进入下水道，在下水道里造成冷凝堵塞，并发酵产生大量甲烷气体，具有下水道爆炸事故的隐患。另一部分未经任何处理就被随意倾倒，污水随阴沟、地表径流流入周围水体，是水污染的重要源头。另外，由于餐厨垃圾油水较多、易腐烂变质的固有特性，露天堆放和简易填埋也会对地下水源带来二次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污染城市环境，影响城市市容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饲养户收运餐厨垃圾多是靠板车、摩托车、三轮车等简陋、破烂的运输工具。在装载、运输过程中，经常造成餐厨垃圾沿途漏撒，污染城市道路，一路飘出阵阵酸臭味，更有甚者，某些餐馆门外，由于长期搬运餐厨垃圾，已致使路面完全布满油污，无法清洗干净，严重影响城市市容环境卫生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11491"/>
    <w:rsid w:val="05911491"/>
    <w:rsid w:val="0A332B0E"/>
    <w:rsid w:val="12556901"/>
    <w:rsid w:val="143116AB"/>
    <w:rsid w:val="16E52BFA"/>
    <w:rsid w:val="203477D0"/>
    <w:rsid w:val="261055BA"/>
    <w:rsid w:val="279A728D"/>
    <w:rsid w:val="36831843"/>
    <w:rsid w:val="41141C01"/>
    <w:rsid w:val="42365665"/>
    <w:rsid w:val="4912792D"/>
    <w:rsid w:val="5BB60C99"/>
    <w:rsid w:val="683533FB"/>
    <w:rsid w:val="6D535020"/>
    <w:rsid w:val="703419C0"/>
    <w:rsid w:val="7454439D"/>
    <w:rsid w:val="75D951DE"/>
    <w:rsid w:val="7BA25F1A"/>
    <w:rsid w:val="7E7B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2018-10-08T06:22:00Z</dcterms:created>
  <dc:creator>admin</dc:creator>
  <cp:lastModifiedBy>admin</cp:lastModifiedBy>
  <dcterms:modified xsi:type="dcterms:W3CDTF">2018-10-08T06:34:47Z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