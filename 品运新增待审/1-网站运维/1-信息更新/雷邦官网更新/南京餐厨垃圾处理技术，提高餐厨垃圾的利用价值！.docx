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南京餐厨垃圾处理技术，提高餐厨垃圾的利用价值！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B7554"/>
    <w:rsid w:val="262B7554"/>
    <w:rsid w:val="4E55196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2018-09-08T01:47:00Z</dcterms:created>
  <dc:creator>admin</dc:creator>
  <cp:lastModifiedBy>admin</cp:lastModifiedBy>
  <dcterms:modified xsi:type="dcterms:W3CDTF">2018-09-08T01:50:51Z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