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福建厦门餐厨垃圾处理设备公司简述厌氧发酵处理的主要设备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79"/>
    <w:rsid w:val="00DF4D79"/>
    <w:rsid w:val="19AD371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2018-09-14T06:18:00Z</dcterms:created>
  <dc:creator>admin</dc:creator>
  <cp:lastModifiedBy>admin</cp:lastModifiedBy>
  <dcterms:modified xsi:type="dcterms:W3CDTF">2018-09-14T06:25:28Z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