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河南许昌餐厨垃圾处理设备厂家简述国内最新资源化处理技术</w:t>
      </w:r>
    </w:p>
    <w:p>
      <w:pPr>
        <w:rPr>
          <w:sz w:val="28"/>
          <w:szCs w:val="28"/>
        </w:rPr>
      </w:pPr>
      <w:bookmarkStart w:id="0" w:name="_GoBack"/>
      <w:bookmarkEnd w:id="0"/>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bCs/>
          <w:sz w:val="28"/>
          <w:szCs w:val="28"/>
          <w:lang w:eastAsia="zh-CN"/>
        </w:rPr>
      </w:pPr>
      <w:r>
        <w:rPr>
          <w:rFonts w:hint="eastAsia"/>
          <w:b w:val="0"/>
          <w:bCs w:val="0"/>
          <w:sz w:val="28"/>
          <w:szCs w:val="28"/>
          <w:lang w:eastAsia="zh-CN"/>
        </w:rPr>
        <w:t>现阶段，城市里的生活垃圾仍然是亟待解决的一大难题，为了给人们营造一个舒适健康的城市环境，将城市生活垃圾有效的处理是城市健康发展的必然趋势，而城市垃圾中占据大部分的餐厨垃圾，是最难处理的，也是造成的污染最为严重的，下面雷邦环保给大家说说</w:t>
      </w:r>
      <w:r>
        <w:rPr>
          <w:rFonts w:hint="eastAsia"/>
          <w:b/>
          <w:bCs/>
          <w:sz w:val="28"/>
          <w:szCs w:val="28"/>
          <w:lang w:eastAsia="zh-CN"/>
        </w:rPr>
        <w:t>国内最新资源化处理技术。</w:t>
      </w:r>
    </w:p>
    <w:p>
      <w:pPr>
        <w:rPr>
          <w:rFonts w:hint="eastAsia"/>
          <w:b/>
          <w:bCs/>
          <w:sz w:val="28"/>
          <w:szCs w:val="28"/>
          <w:lang w:eastAsia="zh-CN"/>
        </w:rPr>
      </w:pPr>
      <w:r>
        <w:rPr>
          <w:rFonts w:hint="eastAsia"/>
          <w:sz w:val="28"/>
          <w:szCs w:val="28"/>
        </w:rPr>
        <w:t>　（</w:t>
      </w:r>
      <w:r>
        <w:rPr>
          <w:rFonts w:hint="eastAsia"/>
          <w:sz w:val="28"/>
          <w:szCs w:val="28"/>
          <w:lang w:val="en-US" w:eastAsia="zh-CN"/>
        </w:rPr>
        <w:t>1</w:t>
      </w:r>
      <w:r>
        <w:rPr>
          <w:rFonts w:hint="eastAsia"/>
          <w:sz w:val="28"/>
          <w:szCs w:val="28"/>
        </w:rPr>
        <w:t>） 厌氧消化产沼气技术 </w:t>
      </w:r>
      <w:r>
        <w:rPr>
          <w:rFonts w:hint="eastAsia"/>
          <w:sz w:val="28"/>
          <w:szCs w:val="28"/>
        </w:rPr>
        <w:br w:type="textWrapping"/>
      </w:r>
      <w:r>
        <w:rPr>
          <w:rFonts w:hint="eastAsia"/>
          <w:sz w:val="28"/>
          <w:szCs w:val="28"/>
        </w:rPr>
        <w:t>　　厌氧消化技术又称为沼气发酵。发展至今已有100多年的历史，在废水、污泥的处理方面得到了广泛运用，目前正普遍应用于城市生活垃圾和餐厨垃圾的处理。餐厨垃圾在厌氧条件下，经过微生物分解转化为二氧化碳和甲烷。它与传统的卫生填埋相比，将厌氧消化的过程由几年缩短到30d以内，与好氧堆肥相比，改变了占地大和管理复杂的问题。该技术的优势是反应不受供氧限制，机械能损失少；可以产生具有利用价值的沼气能源，反应在密闭容器中进行，不会产生臭气等污染物，对环境影响较小。但是厌氧工程一次性投资较大，操作技术要求高，沼气的综合利用以及发电上网等限制条件多，沼渣沼液需要进一步处理才能达标排放。此外，考虑到沼气工程的安全性，场地要求严格。此外，由于我国城市餐厨垃圾高盐分、高油脂含量的特点，在引进国外技术同时需要积极探索适合我国餐厨垃圾特性的厌氧消化技术条件。 </w:t>
      </w:r>
    </w:p>
    <w:p>
      <w:pPr>
        <w:rPr>
          <w:rFonts w:hint="eastAsia"/>
          <w:sz w:val="28"/>
          <w:szCs w:val="28"/>
          <w:lang w:eastAsia="zh-CN"/>
        </w:rPr>
      </w:pPr>
      <w:r>
        <w:rPr>
          <w:rFonts w:hint="eastAsia"/>
          <w:sz w:val="28"/>
          <w:szCs w:val="28"/>
        </w:rPr>
        <w:t>　　（</w:t>
      </w:r>
      <w:r>
        <w:rPr>
          <w:rFonts w:hint="eastAsia"/>
          <w:sz w:val="28"/>
          <w:szCs w:val="28"/>
          <w:lang w:val="en-US" w:eastAsia="zh-CN"/>
        </w:rPr>
        <w:t>2</w:t>
      </w:r>
      <w:r>
        <w:rPr>
          <w:rFonts w:hint="eastAsia"/>
          <w:sz w:val="28"/>
          <w:szCs w:val="28"/>
        </w:rPr>
        <w:t>） 好氧发酵制有机肥技术 </w:t>
      </w:r>
      <w:r>
        <w:rPr>
          <w:rFonts w:hint="eastAsia"/>
          <w:sz w:val="28"/>
          <w:szCs w:val="28"/>
        </w:rPr>
        <w:br w:type="textWrapping"/>
      </w:r>
      <w:r>
        <w:rPr>
          <w:rFonts w:hint="eastAsia"/>
          <w:sz w:val="28"/>
          <w:szCs w:val="28"/>
        </w:rPr>
        <w:t>　　该技术是在餐厨垃圾或厨泥中加入一定比例的调理剂，从而调整物料的含水率、碳氮比以及孔隙状态，通过好氧微生物群落有氧环境下对物料中的多种有机物吸收、氧化、分解，转化为腐殖质，同时放出热量，使堆肥物料自然产生高温（55～70℃），致使病原菌和寄生虫卵死亡，实现餐厨垃圾的无害化。大量的热量将堆体中的水分蒸发，达到减量化的目的。经过处理后的餐厨垃圾可以作为营养土或有机质，经过进一步检测和加工制成合格的有机肥料。该技术具有温度高、基质分解比较彻底、堆制周期短、异味小、可以大规模采用机械处理等优点。 </w:t>
      </w:r>
      <w:r>
        <w:rPr>
          <w:rFonts w:hint="eastAsia"/>
          <w:sz w:val="28"/>
          <w:szCs w:val="28"/>
        </w:rPr>
        <w:br w:type="textWrapping"/>
      </w:r>
      <w:r>
        <w:rPr>
          <w:rFonts w:hint="eastAsia"/>
          <w:sz w:val="28"/>
          <w:szCs w:val="28"/>
        </w:rPr>
        <w:t>　　（3） 高温发酵制蛋白饲料技术 </w:t>
      </w:r>
      <w:r>
        <w:rPr>
          <w:rFonts w:hint="eastAsia"/>
          <w:sz w:val="28"/>
          <w:szCs w:val="28"/>
        </w:rPr>
        <w:br w:type="textWrapping"/>
      </w:r>
      <w:r>
        <w:rPr>
          <w:rFonts w:hint="eastAsia"/>
          <w:sz w:val="28"/>
          <w:szCs w:val="28"/>
        </w:rPr>
        <w:t>　　与堆肥和厌氧消化技术相比，餐厨垃圾高温发酵制蛋白饲料技术具有一定的优势。一方面餐厨垃圾本身含有大量的有机营养成分，经过消毒处理和微生物发酵，制成符合饲料卫生标准的蛋白饲料，能够最大限度地保留其营养成分，改善其饲用价值；另一方面利用餐厨垃圾制蛋白的饲料有较高的经济效益，产品附加值远远高于有机肥和沼气。 </w:t>
      </w:r>
      <w:r>
        <w:rPr>
          <w:rFonts w:hint="eastAsia"/>
          <w:sz w:val="28"/>
          <w:szCs w:val="28"/>
        </w:rPr>
        <w:br w:type="textWrapping"/>
      </w:r>
      <w:r>
        <w:rPr>
          <w:rFonts w:hint="eastAsia"/>
          <w:sz w:val="28"/>
          <w:szCs w:val="28"/>
        </w:rPr>
        <w:t>　　围绕该技术，近年来针对灭菌除害、营养转化、节能增效、安全环保等方面进行了大量研究，取得了突破性进展。该技术主要分为物理法和生物法。其中物理法是直接将脱水后的餐厨垃圾进行高温干燥消毒，粉碎后制成饲料。生物法则是采用高效微生物菌体处理餐厨垃圾，利用微生物的生长繁殖和新陈代谢，积累有用的菌体、酶和中间体，经烘干后制成蛋白饲料，有效抑制霉变，并提高产品的适口性。 </w:t>
      </w:r>
      <w:r>
        <w:rPr>
          <w:rFonts w:hint="eastAsia"/>
          <w:sz w:val="28"/>
          <w:szCs w:val="28"/>
        </w:rPr>
        <w:br w:type="textWrapping"/>
      </w:r>
      <w:r>
        <w:rPr>
          <w:rFonts w:hint="eastAsia"/>
          <w:sz w:val="28"/>
          <w:szCs w:val="28"/>
        </w:rPr>
        <w:t>　　目前在餐厨垃圾处理模式方面，国内各个城市也逐渐形成各自的特色，形成了宁波模式、上海模式、西宁模式等一系列餐厨垃圾的资源化利用模式，而不局限于集中处理和分散处理的争论。选择合适的餐厨垃圾处理模式，关键在于因地制宜，充分考虑当地的政策环境、城市交通状况、经济以及场地情况等。 </w:t>
      </w:r>
      <w:r>
        <w:rPr>
          <w:rFonts w:hint="eastAsia"/>
          <w:sz w:val="28"/>
          <w:szCs w:val="28"/>
        </w:rPr>
        <w:br w:type="textWrapping"/>
      </w:r>
      <w:r>
        <w:rPr>
          <w:rFonts w:hint="eastAsia"/>
          <w:sz w:val="28"/>
          <w:szCs w:val="28"/>
        </w:rPr>
        <w:t>　　在处理技术方面，近几年国内好氧发酵制有机肥技术、厌氧消化产沼气技术和高温发酵制蛋白饲料技术都已完成工程化应用，技术工艺基本成熟。针对运行中出现的问题也正进行研发和实践两方面的探索。随着城市餐厨垃圾管理的完善以及政策和法规的健全，餐厨垃圾将逐渐展现其作为资源的价值。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56E9"/>
    <w:rsid w:val="06A0298C"/>
    <w:rsid w:val="0CBC0863"/>
    <w:rsid w:val="11F572AC"/>
    <w:rsid w:val="16A65151"/>
    <w:rsid w:val="1B09788A"/>
    <w:rsid w:val="1D171165"/>
    <w:rsid w:val="1DAA124E"/>
    <w:rsid w:val="20E10913"/>
    <w:rsid w:val="2560180A"/>
    <w:rsid w:val="32367558"/>
    <w:rsid w:val="36E32639"/>
    <w:rsid w:val="3E1C486C"/>
    <w:rsid w:val="3E2E2429"/>
    <w:rsid w:val="48CF30AC"/>
    <w:rsid w:val="4F665B10"/>
    <w:rsid w:val="60371B73"/>
    <w:rsid w:val="61854A44"/>
    <w:rsid w:val="6D535020"/>
    <w:rsid w:val="78622305"/>
    <w:rsid w:val="7B9B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2018-10-27T02:40:00Z</dcterms:created>
  <dc:creator>admin</dc:creator>
  <cp:lastModifiedBy>admin</cp:lastModifiedBy>
  <dcterms:modified xsi:type="dcterms:W3CDTF">2018-10-27T02:58:45Z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