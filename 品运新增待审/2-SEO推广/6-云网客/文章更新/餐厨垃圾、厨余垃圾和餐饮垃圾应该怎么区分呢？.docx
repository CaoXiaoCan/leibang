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餐厨垃圾、厨余垃圾和餐饮垃圾应该怎么区分呢？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很多人会对餐厨垃圾、餐饮垃圾和厨余垃圾难以区分，不清楚他们到底代表着哪一类垃圾，今天就来给大家来说说餐厨垃圾、厨余垃圾和餐饮垃圾应该怎么区分呢？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餐饮垃圾产生自饭店、食堂等餐饮业的残羹剩饭，具有产生量大、数量相对集中、分布广的特点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厨余垃圾主要指居民日常烹调中废弃的下脚料和剩饭剩菜，来自千家万户，数量巨大但相对分散，总体产生量超过餐饮垃圾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而餐厨垃圾就是餐饮垃圾和厨余垃圾的统称，</w:t>
      </w:r>
      <w:r>
        <w:rPr>
          <w:sz w:val="28"/>
          <w:szCs w:val="28"/>
        </w:rPr>
        <w:t>主要是居民在生活消费过程中形成的生活废物，是食物垃圾中最主要的一种，包括家庭、学校、食堂及餐饮行业等产生的食物加工下角料（厨余）和食用残余（泔脚）。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近几年来，餐厨垃圾处理成为了各城市政府部门的头等大事，如果将餐厨垃圾</w:t>
      </w:r>
      <w:r>
        <w:rPr>
          <w:sz w:val="28"/>
          <w:szCs w:val="28"/>
        </w:rPr>
        <w:t>按产生过程和物料特定来分的话，可以分为三大部分：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sz w:val="28"/>
          <w:szCs w:val="28"/>
          <w:lang w:val="en-US" w:eastAsia="zh-CN"/>
        </w:rPr>
        <w:t>饭菜加工过程中形成的垃圾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要是从蔬菜切削下来的茎叶、蔬菜夹带的泥土、鱼鳞、禽类的头脚羽毛等，为厨房加工剩下的余物。这类垃圾中不含剩饭以及油水分离器垃圾、含油很少，经济价值不高，一般没有人单独收集此类垃圾，这类垃圾多用来堆肥，生产有机肥料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</w:t>
      </w:r>
      <w:r>
        <w:rPr>
          <w:sz w:val="28"/>
          <w:szCs w:val="28"/>
          <w:lang w:val="en-US" w:eastAsia="zh-CN"/>
        </w:rPr>
        <w:t>剩饭剩菜，通俗称为泔水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这类垃圾主要是剩余的饭菜和汤水等，从中提出的油称为泔水油。这种油的性质基本是中性的，酸值不高，很容易进入食用油。吃泔水长大的这类猪称为垃圾猪。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3、</w:t>
      </w:r>
      <w:r>
        <w:rPr>
          <w:sz w:val="28"/>
          <w:szCs w:val="28"/>
          <w:lang w:val="en-US" w:eastAsia="zh-CN"/>
        </w:rPr>
        <w:t>油水分离器垃圾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这类垃圾主要是餐馆饭店在洗刷过程中，餐具中剩余的少量饭菜和一些油脂、洗涤剂随着洗刷水进入油水分离器中，油脂类物质漂浮在水面，形成油水分离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"http://mp.weixin.qq.com/s?__biz=MzAxNzU3MzYwNg==&amp;mid=2658211778&amp;idx=1&amp;sn=20ffe8f71538cf3d48b0a6a62b9c96bb&amp;chksm=8066c44bb7114d5dfad2c3729f338e00b16d0d9d4de08ae2ea1f075d54ec6fe6f8be8462db6a&amp;scene=21" \l "wechat_redirect" \t "https://mp.weixin.qq.com/_blank"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器</w:t>
      </w:r>
      <w:r>
        <w:rPr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垃圾。油水分离器垃圾的油脂含量比较高，一般在20%-80%。随着饭店等级的不同，含油量有很大差别，从油水分离器中提取的油称为“地沟油”，这类油的凝点较高，酸值较高。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泔水油、地沟油是餐厨垃圾中危害最大也是经济价值最大的两类油脂，作为一种化工原料，这两类油脂的用途很多，如可以用来生产脂肪酸、润滑剂、洗涤剂、肥皂等。这些产品的附加值比较高，但需求量不太大。</w:t>
      </w:r>
      <w:r>
        <w:rPr>
          <w:rFonts w:hint="eastAsia"/>
          <w:sz w:val="28"/>
          <w:szCs w:val="28"/>
        </w:rPr>
        <w:t>相比国内餐厨废油脂的综合利用方式而言，生物柴油的附加值也更高，但生产成本较高，市场需求暂未形成规模化，利用泔水油和地沟油生产生物柴油，可为生物柴油产业补充一些原料。</w:t>
      </w:r>
      <w:bookmarkStart w:id="0" w:name="_GoBack"/>
      <w:bookmarkEnd w:id="0"/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30720"/>
    <w:rsid w:val="1EE6790C"/>
    <w:rsid w:val="33E30720"/>
    <w:rsid w:val="36BA2D04"/>
    <w:rsid w:val="39FC644D"/>
    <w:rsid w:val="49AC4F29"/>
    <w:rsid w:val="50B739FB"/>
    <w:rsid w:val="58274340"/>
    <w:rsid w:val="58DF02FE"/>
    <w:rsid w:val="6377370E"/>
    <w:rsid w:val="6B1442CB"/>
    <w:rsid w:val="6CC32D4C"/>
    <w:rsid w:val="6D535020"/>
    <w:rsid w:val="6E4E1676"/>
    <w:rsid w:val="77AD57A0"/>
    <w:rsid w:val="77DD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2018-09-13T02:15:00Z</dcterms:created>
  <dc:creator>admin</dc:creator>
  <cp:lastModifiedBy>admin</cp:lastModifiedBy>
  <dcterms:modified xsi:type="dcterms:W3CDTF">2018-09-13T02:26:21Z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