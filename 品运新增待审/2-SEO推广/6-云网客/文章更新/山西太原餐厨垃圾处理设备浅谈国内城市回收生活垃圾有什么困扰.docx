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山西太原餐厨垃圾处理设备厂家浅谈城市回收生活垃圾有什么困扰</w:t>
      </w:r>
    </w:p>
    <w:bookmarkEnd w:id="0"/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餐饮行业不断的发展，国内餐厨垃圾污染环境的现象屡见不鲜。这也和国内的餐厨垃圾分类回收处理的政策不完善有一定的关系，而且相对于很多城市的人很难分别可回收和不可回收垃圾，让现在餐厨垃圾资源化处理的难度加大了很多，下面雷邦环保给大家说说国内城市回收生活垃圾有什么困扰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缺少回收处理生活垃圾的管理体系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我国回收处理生活垃圾缺失管理体系，严重制约处理城市垃圾的事业发展。政企不分的管理体制没有自身弹性，所有投入几乎都来源于政府。而政府投入匮乏，对城市垃圾有效处理的资金投入来源欠缺，处理效率的低级难形成处理的良性效果；用于城市垃圾运送的车辆机械等生产操作设备陈旧，机械化程度较低，由于设备的缺少工人处于作业条件差的环境中，高劳动强度。回收处理城市垃圾尚处技术发展起步阶段，因资金投入不足，限制了回收处理垃圾的技术发展。如此种种管理机制逃不了干系，我国当下依旧按计划模式来运行城市环卫体制，其发展基础是清扫清运垃圾粪便，融环卫作业与管理职能于一身，政企还没分开，有着国企的共同缺点。伴随不断扩大环卫工作的内涵，其负担显得较重、效率偏低。就经费来源而言，城市环卫一直以来都是公益事业范畴，全部通过国家来挑起重担，由此政府包袱尤为沉重，资金缺少开源，这就取决父母官的重视度，对建设运行资源化设施及城市环卫事业产生不良影响，对发展城市环卫事业不利。此外，社会各方面都会涉及环境卫生，传统体制政策将相关行业分割开，缺少统一步伐一致的协调管理，这冲击了管理力度。因有利政策不到位，废旧物回收业已经呈现萎缩态势，严重冲击到城市生活垃圾有效合理回收利用，对将垃圾资源化不利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政府部门缺少统一完善的标准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众多政府管理部门之间没有将标准统一起来，有待将资源提升高效整合。比如联合污水厂处理污泥与厌氧消化餐厨垃圾实现生物燃气，与餐厨相比，单独厌氧消化污泥可极大提高效率及降低了运作成本，但因不同部门管理着餐厨与污泥，很难做到统一协调，造成如今将餐厨、污泥联合厌氧消化处理效果不佳，其产业化及市场化进程缓慢，形成许多浪费。除此之外，我国在2003年就对城市生活垃圾进行差异化的分类标识，红色容器专门放置有害类垃圾，蓝色容器专门放置可回收类垃圾，灰色容器放置其他类垃圾，并且制作出对应图标。但伴随进程加快的城市化，出现了越来越多种类的垃圾，这就要依据当下实情，统一细化分类城市生活垃圾的不同种类，将颜色标识统一，方便未来立足大局向全民普及宣传垃圾分类知识，为分类回收处理垃圾打下坚实基础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大众日常生活严重忽视环保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保护环境与回收处理城市生活垃圾不仅是政府部门的责任，与每位公民支持息息相关。全民具备环卫意识是城市生活垃圾能否得到很好处理的关键因素。比如日本在回收生活垃圾方面处理的非常好，当地居民都能自觉分类垃圾。然而因我国教育、生活习性等不同因素的影响，环保意识还没有普遍在居民观念中形成，自觉性不高，处处可见任意丢弃生活垃圾的现象。通过一些实际调查我们发现，虽然不少人对污染环境的其他人行为感到愤懑，但往往自己也同样心安理得做着污染环境的事，有的人明明知道乱丢垃圾不好，自己却有意识或无意识的将垃圾随手丢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D56DB"/>
    <w:rsid w:val="036B2F86"/>
    <w:rsid w:val="08C825B1"/>
    <w:rsid w:val="1BB759A4"/>
    <w:rsid w:val="2A691FC0"/>
    <w:rsid w:val="37446D93"/>
    <w:rsid w:val="3C8B2EE6"/>
    <w:rsid w:val="44672EA3"/>
    <w:rsid w:val="5C796434"/>
    <w:rsid w:val="5DED56DB"/>
    <w:rsid w:val="61AC17F0"/>
    <w:rsid w:val="6D535020"/>
    <w:rsid w:val="703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2018-10-17T02:21:00Z</dcterms:created>
  <dc:creator>admin</dc:creator>
  <cp:lastModifiedBy>admin</cp:lastModifiedBy>
  <dcterms:modified xsi:type="dcterms:W3CDTF">2018-10-17T02:59:59Z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