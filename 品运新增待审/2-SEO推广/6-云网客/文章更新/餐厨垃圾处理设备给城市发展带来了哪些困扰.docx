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餐厨垃圾处理设备厂家说说餐厨垃圾给城市发展带来了哪些困扰</w:t>
      </w:r>
    </w:p>
    <w:p>
      <w:pPr>
        <w:tabs>
          <w:tab w:val="left" w:pos="6756"/>
        </w:tabs>
        <w:jc w:val="left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每个人都可以看到，饭桌端上来的是美味佳肴，经过一番风卷残云之后，留下的却成为了餐厨垃圾，特别是在这么物资丰富的时代，人们对于食物的品质有了更高的追求，对于餐厨垃圾的产生也越来越多，心细的人们就会发现，现在垃圾桶、下水道成为了餐厨垃圾的主要流</w:t>
      </w:r>
      <w:r>
        <w:rPr>
          <w:rFonts w:hint="eastAsia"/>
          <w:sz w:val="28"/>
          <w:szCs w:val="28"/>
          <w:lang w:val="en-US" w:eastAsia="zh-CN"/>
        </w:rPr>
        <w:t>向。很多城市对餐厨垃圾进行无公害、资源化处理成为了首要解决的难题。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餐厨垃圾俗称泔水，是日常生活中最为常见的一种生活废料，极易腐烂变质，散发恶臭，能传播细菌和病毒，是油、水、果皮、蔬菜、米面、鱼、肉、骨头以及废餐具、塑料、纸巾等多种物质的混合物，主要产自饭店和食堂等餐饮场所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目前很多城市还没有</w:t>
      </w:r>
      <w:r>
        <w:rPr>
          <w:sz w:val="28"/>
          <w:szCs w:val="28"/>
        </w:rPr>
        <w:t>建成</w:t>
      </w:r>
      <w:r>
        <w:rPr>
          <w:rFonts w:hint="eastAsia"/>
          <w:sz w:val="28"/>
          <w:szCs w:val="28"/>
          <w:lang w:val="en-US" w:eastAsia="zh-CN"/>
        </w:rPr>
        <w:t>餐厨垃圾处理</w:t>
      </w:r>
      <w:r>
        <w:rPr>
          <w:rFonts w:hint="eastAsia"/>
          <w:sz w:val="28"/>
          <w:szCs w:val="28"/>
        </w:rPr>
        <w:t>厂，也未能对餐厨垃圾进行专业的分类收集、处理和</w:t>
      </w:r>
      <w:r>
        <w:rPr>
          <w:rFonts w:hint="eastAsia"/>
          <w:sz w:val="28"/>
          <w:szCs w:val="28"/>
          <w:lang w:val="en-US" w:eastAsia="zh-CN"/>
        </w:rPr>
        <w:t>资源化利用</w:t>
      </w:r>
      <w:r>
        <w:rPr>
          <w:rFonts w:hint="eastAsia"/>
          <w:sz w:val="28"/>
          <w:szCs w:val="28"/>
        </w:rPr>
        <w:t>。市区各大小饭店产生的餐厨垃圾，主要被倒进生活垃圾桶或下水道，导致市政排水管网堵塞，餐厨垃圾污染环境等问题。还有一些则靠三轮车收集，不知去向。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夏季气温高，餐厨垃圾很容易发生腐败，放在家中容易产生气味，放置在小区内的裸露垃圾箱，又会给清理带来困难。”家住开发区的赵女士说，尤其到了夏天，如何有效处理餐厨垃圾，对不少市民来说都是颇为头疼的问题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餐厨垃圾处理，已成为难以回避的一个重大课题和难题。餐厨垃圾处置是一个庞大、复杂、长链条的系统工程。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“因为现在无法实现垃圾分类处理，同时也没有相应的法规。目前我市餐厨垃圾没有实现分类收集、分类运输、分类处理。所以现在只能将湿的餐厨垃圾按照一般垃圾处理，和生活垃圾混在一起运到垃圾处理厂卫生填埋进行处置。”市住建局环卫科负责人说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餐厨垃圾给城市发展带来的困扰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1、给市政府部门增加了压力。</w:t>
      </w:r>
      <w:r>
        <w:rPr>
          <w:sz w:val="28"/>
          <w:szCs w:val="28"/>
        </w:rPr>
        <w:t>一些饭店却把垃圾倒进下水道，这些饭店随意倾倒餐厨垃圾，虽然保证了自家店内的清洁，却让下水道“不堪重负”，经常发生堵塞，给市政部门人员带来了不少麻烦。据市政工程管理局排水设施养护管理所工作人员介绍，一些小街巷，尤其是一些饭店较为集中的街道上，雨污管道经常堵塞，主要原因是附近饭店往管道倒餐厨垃圾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2、对城市环境影响很大。我们会在城市的各个角落看到很多的环卫工人，在清理饭店里拖过来的餐厨垃圾时，会使</w:t>
      </w:r>
      <w:r>
        <w:rPr>
          <w:sz w:val="28"/>
          <w:szCs w:val="28"/>
        </w:rPr>
        <w:t>泔水从中流出。由于餐厨垃圾的油水较多，容易渗漏，而且其散发出的臭味远比生活垃圾浓重，因此对环境的影响很大，清理起来也很令人头疼。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eastAsia="zh-CN"/>
        </w:rPr>
        <w:t>长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沙雷邦环保科技有限公司生产的有机垃圾生化机设备具有分拣、破碎、固液分离、生化处理、气体净化、油水分离等功能，处理设备由提升机、分拣平台、破碎系统、压榨系统、发酵系统、通风和废气处理系统组成，处理设备密闭，通风。设备配备采用PLC控制，设备自动运行，无需人工干预，PLC显示屏可显示工作温度、发酵仓、处理量等信息，配备液晶显示触摸屏，系统数据能全部显示，可配备远程无线视频、数据监控。它能将有机垃圾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4-12小时内完成全降解消除、降解率达90%以上。公司将不断推出低能耗、各种类型的机型以满足不同客户的需求。还世界一片净土，给生活创造一个美好环境。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tabs>
          <w:tab w:val="left" w:pos="6756"/>
        </w:tabs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0F8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7B24CA"/>
    <w:rsid w:val="08A90DD1"/>
    <w:rsid w:val="113B3FCE"/>
    <w:rsid w:val="190D0661"/>
    <w:rsid w:val="1FE66AC7"/>
    <w:rsid w:val="23740183"/>
    <w:rsid w:val="25B940CE"/>
    <w:rsid w:val="2E013AC7"/>
    <w:rsid w:val="443B4873"/>
    <w:rsid w:val="44851053"/>
    <w:rsid w:val="4B250BC7"/>
    <w:rsid w:val="4EF55B80"/>
    <w:rsid w:val="52131F6C"/>
    <w:rsid w:val="53894715"/>
    <w:rsid w:val="583C47DA"/>
    <w:rsid w:val="61C56BC0"/>
    <w:rsid w:val="64782235"/>
    <w:rsid w:val="679B6565"/>
    <w:rsid w:val="6D535020"/>
    <w:rsid w:val="6FF02007"/>
    <w:rsid w:val="767B24CA"/>
    <w:rsid w:val="77F138B5"/>
    <w:rsid w:val="795F19FF"/>
    <w:rsid w:val="7B052827"/>
    <w:rsid w:val="7C0B7F3B"/>
    <w:rsid w:val="7F382714"/>
    <w:rsid w:val="7F41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2018-08-24T02:14:00Z</dcterms:created>
  <dc:creator>Administrator</dc:creator>
  <cp:lastModifiedBy>Administrator</cp:lastModifiedBy>
  <dcterms:modified xsi:type="dcterms:W3CDTF">2018-08-24T03:45:05Z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