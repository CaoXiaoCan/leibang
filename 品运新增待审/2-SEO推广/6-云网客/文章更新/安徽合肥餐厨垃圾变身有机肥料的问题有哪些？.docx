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安徽合肥餐厨垃圾变身有机肥料的问题有哪些？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我国年产生垃圾近10亿吨，年增长率达10％以上，其“安放”却屡遭困境：一方面，因为垃圾无序堆放、不当处理而带来的“脏乱差”“环境污染”等问题日益加剧；另一方面，“垃圾分类”“垃圾资源化利用”等尝试，则面临着重重挑战……垃圾是放错位置的资源。那么，我国垃圾安置和处理的现状如何？面临着哪些亟待解决的问题？又有哪些新的探索与实践？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现阶段，合肥餐厨垃圾规范处理主要针对餐饮企业里的“三大”（具有一定规模的大饭店、大排档、单位大食堂）。“采取分期推进方式，一期任务主要针对‘三大’餐饮单位。这些地方餐厨垃圾产生量相对集中，日均产生200吨左右。”合肥市城管局环境卫生管理处处长程涛介绍说，现有及在建的垃圾处理厂日处理餐厨垃圾能力也在200吨，两者正好衔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656C4"/>
    <w:rsid w:val="03D66CDB"/>
    <w:rsid w:val="0D134BA2"/>
    <w:rsid w:val="1D8E2E5C"/>
    <w:rsid w:val="21581409"/>
    <w:rsid w:val="2E923A60"/>
    <w:rsid w:val="356656C4"/>
    <w:rsid w:val="4FD0454F"/>
    <w:rsid w:val="6D535020"/>
    <w:rsid w:val="74DE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2018-09-12T08:09:00Z</dcterms:created>
  <dc:creator>admin</dc:creator>
  <cp:lastModifiedBy>admin</cp:lastModifiedBy>
  <dcterms:modified xsi:type="dcterms:W3CDTF">2018-09-12T08:16:13Z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