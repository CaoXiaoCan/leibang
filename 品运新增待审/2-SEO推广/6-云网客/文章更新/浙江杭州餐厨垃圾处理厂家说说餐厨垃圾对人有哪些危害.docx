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浙江杭州餐厨垃圾处理厂家说说餐厨垃圾对人有哪些危害？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为什么会逐年上升？或许是在这个物资丰富的时代，人们的勤俭节约的意识渐渐的淡薄，不过反过来想想这也证明了现在人们的消费观念上升了几个层次，然而很多人还没有意识到，这些餐厨垃圾正危害着我们人体的健康，如果不对其进行规范化、无害化的处理，我们是很难有一个健康的生存环境的。下面浙江杭州餐厨垃圾处理厂家就说说餐厨垃圾对人有哪些危害？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响城市市容和人居环境。从感观性状来说，餐厨垃圾表现为油腻、湿淋淋，影响人的视觉和嗅觉的舒适感和生活卫生。很高的含水率和有机组分，使得其成为微生物存在的“天然乐园”，同时高含水率带来的垃圾运输与处理难度增大。另外，餐厨垃圾会增加填埋场的产气和渗滤液的析出，这会污染地表和地下水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作为饲料喂养家畜，也就说俗称的“泔水猪”。目前，在我国相当多的省、市及欠发达地区的广大农村、城市郊区和相毗邻的农区广大饲养户、农民朋友普遍用餐厨垃圾（泔水、潲水)饲养畜禽，特别是喂猪已成为一种传统习惯，这是众所周知的现实。我们对泔水认真分析，不难发现城市中的各类泔水来自千家万户，各行各业，不同的群体和个体，组成复杂，形形色色。有些泔水在春夏季因收集、保管、存放时间过长，开始发酵、酸化、发霉甚至腐败，有些泔水内常掺有杂质和异物，如砂砾、铁丝、贝壳、骨头、牙签、塑料品等，无疑能对畜禽消化道造成物理性伤害。特别是废弃在各类泔水中的餐厨废弃物，已受到铝、汞、镉等重金属以及有机化合物、苯类化合物的污染，被猪食用后，有害物质蓄积在猪的脂肪、肌肉等组织里，人食用了这样的猪肉达到一定程度后，就会导致肝脏、肾脏等系统免疫功能下降。更为严重的是，餐饮垃圾的危害性远没有被人们认识到，国内大部分城市的餐饮垃圾被运往城郊猪场饲养起了泔水猪，一些单位错误地认为用自己食堂餐饮垃圾喂养的猪肉质鲜美，对其卫生隐患没有丝毫警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废弃食用油脂所产生的危害。在暴利的驱使下，一些不法商贩回收餐厨垃圾产生过程中的潲水，通过加热，过滤，蒸馏等一系列手段提取油脂。然后利用这些所谓的“地沟油”，卖给一些小的食品经营点、餐馆等来牟取暴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由此看来餐厨垃圾处理成为现代生活中的首要问题，餐厨垃圾生化处理机的问世彻底解决了这一难题，经过餐厨垃圾生化处理机深度处理，可生产出符合国家标准的有机肥料。利用这些餐厨垃圾生产出的有机化肥培植的果树，不仅能培育出绿色、无公害的果实，而且树苗还可以净化环境，实现餐厨垃圾最大化的资源利用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F80B"/>
    <w:multiLevelType w:val="singleLevel"/>
    <w:tmpl w:val="2149F8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23CB7"/>
    <w:rsid w:val="03F23CB7"/>
    <w:rsid w:val="0AEF5BFF"/>
    <w:rsid w:val="2ACA650C"/>
    <w:rsid w:val="450A1CF6"/>
    <w:rsid w:val="47073CAF"/>
    <w:rsid w:val="6C9C49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2018-08-22T07:53:00Z</dcterms:created>
  <dc:creator>Administrator</dc:creator>
  <cp:lastModifiedBy>Administrator</cp:lastModifiedBy>
  <dcterms:modified xsi:type="dcterms:W3CDTF">2018-08-22T08:22:37Z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