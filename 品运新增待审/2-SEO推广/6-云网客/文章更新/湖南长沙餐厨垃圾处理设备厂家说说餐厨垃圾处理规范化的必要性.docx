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湖南长沙餐厨垃圾处理设备厂家说说餐厨垃圾处理规范化的必要性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内城市化的进程越来越快，餐厨垃圾也变得越来越多，这种现象的出现和中国人的饮食习惯和聚餐习惯有很大关系，朋友、同事聚餐之后产生了大量的餐厨垃圾，浪费得比较严重，为了将城市建设可持续发展进行到底，很有必要对餐厨垃圾进行规范化的处理。而目前国内的餐厨垃圾有着以下的现象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含水率高,水分占到垃圾总重量的80－90％,这对垃圾的收集和运输都带来了难题,常有滴漏渗等现象。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2. 有机物含量高,在高温条件下,很容易腐烂变质,产生臭味,对收集地点附近居住的居民健康来说是一个威胁。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3.与生活垃圾混杂严重,城市居民大多没有养成分类收集的习惯,同时环卫等相关部门对垃圾分类收集也是刚刚开始试点,遇到很多问题。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目前,我国城市餐厨垃圾主要处置方式是：城市近郊的农民或者个体贩运者通过大的餐饮营业点回收,然后运至城郊的小型饲养场,用以喂养家畜；普通居民产生的厨余垃圾大部分都混入生活垃圾,作填埋或焚烧处置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不分类收集得厨余垃圾直接填埋,由于其有机成分高,对填埋场的冲击负荷很大,会污染地下和地表水体,形成病菌滋生地；焚烧处理过程中产生大量二噁英,对焚烧厂周边居民的健康产生严重后果。由于相关法律法规的空缺,被排入下水道的大量油脂,被不法商贩提取“地沟油”后悄然返回餐桌谋取利益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为了杜绝以上餐厨垃圾危害人的现象发生，国内已经对餐厨垃圾处理的规范化做出了试运行。而在餐厨垃圾处理投资建设中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需要关注以下的内容：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1.无害化与资源化：无害化和资源化并不冲突,是相辅相成的；只有资源化程度越高,无害化才能更彻底。有的政府部门因忌违地沟油而不要油脂,只要无害化做得好,结果适得其反,项目只是走过场。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2.投资与收益：餐厨垃圾的产出是有限的,高投入注定是低收益,精选工艺合理投资才能把项目做好。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3.主要产品：餐饮垃圾主要产出是油脂,沼气是无害化的需要,当处理规模达不到一定量时,沼气利用更加困难；因此,厨余垃圾不适合单独处理。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4.项目节点：根据处理规模大小适当控制工艺链的程度,避免投资失控；小城市因考虑多种垃圾统筹处理以保障投资利益正常化。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3757"/>
    <w:multiLevelType w:val="singleLevel"/>
    <w:tmpl w:val="735237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1D1D"/>
    <w:rsid w:val="13123207"/>
    <w:rsid w:val="152046E3"/>
    <w:rsid w:val="26D91D1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2018-08-20T08:35:00Z</dcterms:created>
  <dc:creator>Administrator</dc:creator>
  <cp:lastModifiedBy>Administrator</cp:lastModifiedBy>
  <dcterms:modified xsi:type="dcterms:W3CDTF">2018-08-20T09:06:51Z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