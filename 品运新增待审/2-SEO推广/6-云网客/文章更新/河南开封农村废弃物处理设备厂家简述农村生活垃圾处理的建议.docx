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b/>
          <w:bCs/>
          <w:sz w:val="28"/>
          <w:szCs w:val="28"/>
          <w:lang w:eastAsia="zh-CN"/>
        </w:rPr>
        <w:t>河南开封农村废弃物处理设备厂家简述农村生活垃圾处理的建议</w:t>
      </w:r>
    </w:p>
    <w:p>
      <w:pPr>
        <w:rPr>
          <w:rFonts w:hint="eastAsia"/>
          <w:lang w:eastAsia="zh-CN"/>
        </w:rPr>
      </w:pPr>
    </w:p>
    <w:p>
      <w:pPr>
        <w:rPr>
          <w:rFonts w:hint="eastAsia"/>
          <w:lang w:eastAsia="zh-CN"/>
        </w:rPr>
      </w:pPr>
    </w:p>
    <w:p>
      <w:pPr>
        <w:rPr>
          <w:rFonts w:hint="eastAsia"/>
          <w:b/>
          <w:bCs/>
          <w:sz w:val="28"/>
          <w:szCs w:val="28"/>
          <w:lang w:eastAsia="zh-CN"/>
        </w:rPr>
      </w:pPr>
      <w:r>
        <w:rPr>
          <w:rFonts w:hint="eastAsia"/>
          <w:sz w:val="28"/>
          <w:szCs w:val="28"/>
          <w:lang w:eastAsia="zh-CN"/>
        </w:rPr>
        <w:t>随着新农村建设的开始，农村里的生活水平提高了，而且基础设施也不断的完善了，可是农村里产生的生活垃圾却不断增加了，随意堆放的农村废弃物严重影响了农村的生活环境，所以地方政府需要采取一定的措施，来实现农村废弃物的无害化处理，下面雷邦环保给大家说说</w:t>
      </w:r>
      <w:r>
        <w:rPr>
          <w:rFonts w:hint="eastAsia"/>
          <w:b/>
          <w:bCs/>
          <w:sz w:val="28"/>
          <w:szCs w:val="28"/>
          <w:lang w:eastAsia="zh-CN"/>
        </w:rPr>
        <w:t>农村生活垃圾处理的建议。</w:t>
      </w:r>
    </w:p>
    <w:p>
      <w:pPr>
        <w:rPr>
          <w:rFonts w:hint="eastAsia"/>
          <w:b/>
          <w:bCs/>
          <w:sz w:val="28"/>
          <w:szCs w:val="28"/>
          <w:lang w:eastAsia="zh-CN"/>
        </w:rPr>
      </w:pPr>
      <w:r>
        <w:rPr>
          <w:rFonts w:hint="eastAsia"/>
          <w:sz w:val="28"/>
          <w:szCs w:val="28"/>
        </w:rPr>
        <w:t>（</w:t>
      </w:r>
      <w:r>
        <w:rPr>
          <w:rFonts w:hint="eastAsia"/>
          <w:sz w:val="28"/>
          <w:szCs w:val="28"/>
          <w:lang w:eastAsia="zh-CN"/>
        </w:rPr>
        <w:t>一</w:t>
      </w:r>
      <w:r>
        <w:rPr>
          <w:rFonts w:hint="eastAsia"/>
          <w:sz w:val="28"/>
          <w:szCs w:val="28"/>
        </w:rPr>
        <w:t>）多渠道筹措资金，建设全方位的农村垃圾收集处理机制 </w:t>
      </w:r>
      <w:r>
        <w:rPr>
          <w:rFonts w:hint="eastAsia"/>
          <w:sz w:val="28"/>
          <w:szCs w:val="28"/>
        </w:rPr>
        <w:br w:type="textWrapping"/>
      </w:r>
      <w:r>
        <w:rPr>
          <w:rFonts w:hint="eastAsia"/>
          <w:sz w:val="28"/>
          <w:szCs w:val="28"/>
        </w:rPr>
        <w:t>　　在资金方面，可以采取“村民贡献点、乡镇拿点、县财政补贴点”的方式，吸收部分有劳动能力的农村低保人员自觉加入到农村清洁队伍，建立村级垃圾收集系统。我国原有的农村生活垃圾处理主要采取以村为单位进行收集并集中分类处理的模式，但存在工作繁重、成本较高等弊端。2003年，陕西省千阳县率先转变原有的集中分类模式，调整为“户分类――村收集――乡转运――县处理”的新机制，取得了良好的效果。在延边州地区，我们也可以借鉴这一模式，调动村民的积极性，让他们养成自觉爱护环境、对垃圾进行分类减量、缴纳保洁费用的良好习惯。 </w:t>
      </w:r>
    </w:p>
    <w:p>
      <w:pPr>
        <w:rPr>
          <w:rFonts w:hint="eastAsia"/>
          <w:sz w:val="28"/>
          <w:szCs w:val="28"/>
          <w:lang w:eastAsia="zh-CN"/>
        </w:rPr>
      </w:pPr>
      <w:r>
        <w:rPr>
          <w:sz w:val="28"/>
          <w:szCs w:val="28"/>
        </w:rPr>
        <w:t>（</w:t>
      </w:r>
      <w:r>
        <w:rPr>
          <w:rFonts w:hint="eastAsia"/>
          <w:sz w:val="28"/>
          <w:szCs w:val="28"/>
          <w:lang w:eastAsia="zh-CN"/>
        </w:rPr>
        <w:t>二</w:t>
      </w:r>
      <w:r>
        <w:rPr>
          <w:sz w:val="28"/>
          <w:szCs w:val="28"/>
        </w:rPr>
        <w:t>）因地制宜，合理安排农村公共卫生基础设施分期建设</w:t>
      </w:r>
      <w:r>
        <w:rPr>
          <w:rFonts w:hint="eastAsia"/>
          <w:sz w:val="28"/>
          <w:szCs w:val="28"/>
        </w:rPr>
        <w:t> </w:t>
      </w:r>
      <w:r>
        <w:rPr>
          <w:rFonts w:hint="eastAsia"/>
          <w:sz w:val="28"/>
          <w:szCs w:val="28"/>
        </w:rPr>
        <w:br w:type="textWrapping"/>
      </w:r>
      <w:r>
        <w:rPr>
          <w:rFonts w:hint="eastAsia"/>
          <w:sz w:val="28"/>
          <w:szCs w:val="28"/>
        </w:rPr>
        <w:t>　　根据农村生活垃圾的特点，结合农村环境综合整治以及当地经济发展状况，科学规划，推行农村垃圾就地分类处理。合理布局公共厕所、废物箱、垃圾处理厂、垃圾转运站等环境卫生公共设施，以及基层环境卫生机构、环境卫生停车场等。针对建设的环境卫生公共设施、工程设施及其他环境卫生设施的工程量，按照轻重缓急的原则，合理安排分期建设。 </w:t>
      </w:r>
      <w:r>
        <w:rPr>
          <w:rFonts w:hint="eastAsia"/>
          <w:sz w:val="28"/>
          <w:szCs w:val="28"/>
        </w:rPr>
        <w:br w:type="textWrapping"/>
      </w:r>
      <w:r>
        <w:rPr>
          <w:rFonts w:hint="eastAsia"/>
          <w:sz w:val="28"/>
          <w:szCs w:val="28"/>
        </w:rPr>
        <w:t>（</w:t>
      </w:r>
      <w:r>
        <w:rPr>
          <w:rFonts w:hint="eastAsia"/>
          <w:sz w:val="28"/>
          <w:szCs w:val="28"/>
          <w:lang w:eastAsia="zh-CN"/>
        </w:rPr>
        <w:t>三</w:t>
      </w:r>
      <w:r>
        <w:rPr>
          <w:rFonts w:hint="eastAsia"/>
          <w:sz w:val="28"/>
          <w:szCs w:val="28"/>
        </w:rPr>
        <w:t>）健全环保队伍，积极推行农村环境保护政策法规 </w:t>
      </w:r>
      <w:r>
        <w:rPr>
          <w:rFonts w:hint="eastAsia"/>
          <w:sz w:val="28"/>
          <w:szCs w:val="28"/>
        </w:rPr>
        <w:br w:type="textWrapping"/>
      </w:r>
      <w:r>
        <w:rPr>
          <w:rFonts w:hint="eastAsia"/>
          <w:sz w:val="28"/>
          <w:szCs w:val="28"/>
        </w:rPr>
        <w:t>　　2015年《中华人民共和国环境保护法》对农村环境保护工作进行了规范。各级领导班子应按照规范要求，健全农村环保队伍，落实镇、村干部岗位责任制，互相监督，并制定确实可行的方案指导各村垃圾填埋工作，确保生活垃圾按减量化、资源化、无害化要求进行处理。市、县环保局也可办不定期对所辖村庄开展检查，监督相关人员落实保洁工作。 </w:t>
      </w:r>
      <w:r>
        <w:rPr>
          <w:rFonts w:hint="eastAsia"/>
          <w:sz w:val="28"/>
          <w:szCs w:val="28"/>
        </w:rPr>
        <w:br w:type="textWrapping"/>
      </w:r>
      <w:r>
        <w:rPr>
          <w:rFonts w:hint="eastAsia"/>
          <w:sz w:val="28"/>
          <w:szCs w:val="28"/>
        </w:rPr>
        <w:t>（四）加强环保宣传教育，引导农村村民逐步改变传统生活方式及观念 </w:t>
      </w:r>
      <w:r>
        <w:rPr>
          <w:rFonts w:hint="eastAsia"/>
          <w:sz w:val="28"/>
          <w:szCs w:val="28"/>
        </w:rPr>
        <w:br w:type="textWrapping"/>
      </w:r>
      <w:r>
        <w:rPr>
          <w:rFonts w:hint="eastAsia"/>
          <w:sz w:val="28"/>
          <w:szCs w:val="28"/>
        </w:rPr>
        <w:t>　　通过播放环保影片等宣传活动，使村民认识到进行生活垃圾分类处理、环境保护中发挥个人责任意识的必要性。引导他们改变传统生活方式中的陋习，如垃圾随处堆放等。提倡减少过度包装商品的购买，绿色消费、合理消费。组织村民参观垃圾处理站等简便的生态循环系统，使村民更直观地感受垃圾循环利用的经济价值，鼓励他们加入到生活垃圾处理的队伍中来。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C2401"/>
    <w:rsid w:val="11CC2401"/>
    <w:rsid w:val="161F3F9C"/>
    <w:rsid w:val="18A83730"/>
    <w:rsid w:val="22933280"/>
    <w:rsid w:val="462B4DAC"/>
    <w:rsid w:val="516D0BAD"/>
    <w:rsid w:val="5447352A"/>
    <w:rsid w:val="57591220"/>
    <w:rsid w:val="5776318D"/>
    <w:rsid w:val="5A3310B7"/>
    <w:rsid w:val="5AFA0B46"/>
    <w:rsid w:val="61755193"/>
    <w:rsid w:val="640D1A89"/>
    <w:rsid w:val="67255B3C"/>
    <w:rsid w:val="6D535020"/>
    <w:rsid w:val="72CA718C"/>
    <w:rsid w:val="79CE5C6F"/>
    <w:rsid w:val="7C1E5819"/>
    <w:rsid w:val="7D763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2018-10-24T02:51:00Z</dcterms:created>
  <dc:creator>admin</dc:creator>
  <cp:lastModifiedBy>admin</cp:lastModifiedBy>
  <dcterms:modified xsi:type="dcterms:W3CDTF">2018-10-24T03:22:51Z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