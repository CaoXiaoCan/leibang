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上海厨余垃圾处理设备厂家简述厨余垃圾资源化处理的作用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国内经济水平的快速发展，城市化的进程也在不断加快，可是在发展的过程中，政府部门发现厨余垃圾污染环境的现象愈发严重，甚至已经阻碍了城市的发展进程，所以现阶段，将厨余垃圾资源化处理是让垃圾最大利益化的表现，也是减少污染的正确做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下面雷邦环保给大家说说厨余垃圾资源化处理的作用表现。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（一）引导社会风气，减少厨余排放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厨余垃圾中有一半以上的物品来自浪费，有些是吃剩的饭菜，有些是大片大片摘除的菜叶。有些需要削皮的蔬菜瓜果往往是扔一半吃一半，还有些表面上看起来有些虫眼或者污点之类的果蔬，大部分家庭喜欢直接丢弃了事，还有少部分人大片大片的切除，造成了极为严重的浪费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这些现象，国家要大力做好宣传引导工作，让市民减少这些有营养价值食物的浪费，从而减少厨余垃圾排量，从而有效减少厨余垃圾处理工作量，做到资源合理利用，为家庭经济做出贡献的同时，也为社会经济发展做出了自己该尽的一份责任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（二）有效实现厨余垃圾分类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厨余垃圾是生活中必不可少的剩余物，即使做到合理的节约也无法完全消除，这就要求每个家庭及餐饮机构能够将厨余垃圾进行合理分类。剩饭、剩菜、果皮、蔬菜叶子、禽类蛋壳、骨头等可以放在另外一个垃圾桶中。这两种厨余垃圾在回收后的处理方式是不同的，加强厨余分类可以有效帮助厨余资源回收利用，更好的为减少环境污染，提高环工工作人员工作效率服务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（三）实现厨余资源再利用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不同分类的厨余垃圾有不同的处理方法。当前国内处理厨余垃圾的方法主要有两种，一种是通过将厨余垃圾分类后进行堆肥处理，通过一系列方法将厨余垃圾变成各种作物的肥料，不但能够减少厨余垃圾对环境的污染，同时也能够带来肥料经济，从而让厨余垃圾变废为宝，并且通过堆肥的方式溶解在泥土中，做到最终化解厨余垃圾于无痕；另外一方面，可以通过厌氧消化制沼气的方法，将分类后的厨余垃圾放入沼气池中，产生的沼气可以作为燃料、发电资源所用，而沼气废渣可以用来制作鱼饲料。这两种方式的使用，都可以将厨余垃圾再回收变成资源，为资源稀缺而显得压力重重的社会减轻些许的负担，同时也为良好的社区环境做出一份贡献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2A21"/>
    <w:rsid w:val="00AB5D68"/>
    <w:rsid w:val="00AB7CCB"/>
    <w:rsid w:val="06C93400"/>
    <w:rsid w:val="0B8018EE"/>
    <w:rsid w:val="0DB10C93"/>
    <w:rsid w:val="171E2148"/>
    <w:rsid w:val="18311C0C"/>
    <w:rsid w:val="21855EFC"/>
    <w:rsid w:val="244652AE"/>
    <w:rsid w:val="2CFD05B9"/>
    <w:rsid w:val="40716E38"/>
    <w:rsid w:val="4959373B"/>
    <w:rsid w:val="4B3D2A21"/>
    <w:rsid w:val="606631EB"/>
    <w:rsid w:val="618D685B"/>
    <w:rsid w:val="67A95CA8"/>
    <w:rsid w:val="6C0D5EDD"/>
    <w:rsid w:val="6D535020"/>
    <w:rsid w:val="70187080"/>
    <w:rsid w:val="74D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2018-10-18T06:15:00Z</dcterms:created>
  <dc:creator>admin</dc:creator>
  <cp:lastModifiedBy>admin</cp:lastModifiedBy>
  <dcterms:modified xsi:type="dcterms:W3CDTF">2018-10-18T06:43:46Z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