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餐厨垃圾处理设备成为环保行业的最宝贵力量！</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餐厨垃圾是人体活动过程中必定产出的物质，主要以粮食剩余物和剩饭剩菜表现，由于独特的生物性质，很容易发生变质发臭的现象，这对于在城市生活的人来说，是很难以忍受的，而且目前餐厨垃圾出现了逐年递增的趋势，这种趋势让餐厨垃圾处理和环保事业的压力更加沉重。不过不用担心，很多大型企业已经开始研发各种餐厨垃圾处理设备，这种设备</w:t>
      </w:r>
      <w:r>
        <w:rPr>
          <w:sz w:val="28"/>
          <w:szCs w:val="28"/>
        </w:rPr>
        <w:t>能够对大量的餐厨垃圾中包含的各种物质进行有效地处理，这样</w:t>
      </w:r>
      <w:r>
        <w:rPr>
          <w:rFonts w:hint="eastAsia"/>
          <w:sz w:val="28"/>
          <w:szCs w:val="28"/>
          <w:lang w:eastAsia="zh-CN"/>
        </w:rPr>
        <w:t>就</w:t>
      </w:r>
      <w:r>
        <w:rPr>
          <w:sz w:val="28"/>
          <w:szCs w:val="28"/>
        </w:rPr>
        <w:t>更好地实现餐厨垃圾处理的高效化。</w:t>
      </w:r>
      <w:r>
        <w:rPr>
          <w:rFonts w:hint="eastAsia"/>
          <w:sz w:val="28"/>
          <w:szCs w:val="28"/>
          <w:lang w:eastAsia="zh-CN"/>
        </w:rPr>
        <w:t>解决了环保行业最大的难题。</w:t>
      </w:r>
    </w:p>
    <w:p>
      <w:pPr>
        <w:rPr>
          <w:rFonts w:hint="eastAsia"/>
          <w:b/>
          <w:bCs/>
          <w:sz w:val="28"/>
          <w:szCs w:val="28"/>
          <w:lang w:eastAsia="zh-CN"/>
        </w:rPr>
      </w:pPr>
      <w:r>
        <w:rPr>
          <w:b/>
          <w:bCs/>
          <w:sz w:val="28"/>
          <w:szCs w:val="28"/>
        </w:rPr>
        <w:t>餐厨垃圾处理设备简介</w:t>
      </w:r>
    </w:p>
    <w:p>
      <w:pPr>
        <w:rPr>
          <w:sz w:val="28"/>
          <w:szCs w:val="28"/>
        </w:rPr>
      </w:pPr>
      <w:r>
        <w:rPr>
          <w:rFonts w:hint="eastAsia"/>
          <w:sz w:val="28"/>
          <w:szCs w:val="28"/>
        </w:rPr>
        <w:t>餐厨垃圾处理设备主要是指针对社会生活中产生的大量餐厨垃圾进行加工处理转化的相关设备机器或是加工处理流水线，无论是大型的餐厨垃圾处理流水线还是小型的餐厨垃圾处理设备，目的都是为了能够更好地实现餐厨垃圾的处理加工工作，能够将这些社会中产生的生活垃圾转化为其他行业中可利用的资源，实现社会资源的可循环利用。目前中国的餐厨垃圾生物处理技术主要是好氧堆肥和厌氧发酵这两大技术。这两种生物技术的发展也是餐厨垃圾处理行业日渐兴盛的一大原因。近年来随着社会生产力的不断发展，各式各样的餐厨垃圾处理设备也开始出现在人们的视野中。餐厨垃圾处理设备生产行业是一个相对比较特殊的行业，不同于其他的机器生产加工行业，因为所面对的加工对象的特殊性，也决定了餐厨垃圾处理设备的生产势必要有独特的特点。</w:t>
      </w:r>
    </w:p>
    <w:p>
      <w:pPr>
        <w:rPr>
          <w:rFonts w:hint="eastAsia"/>
          <w:sz w:val="28"/>
          <w:szCs w:val="28"/>
        </w:rPr>
      </w:pPr>
      <w:r>
        <w:rPr>
          <w:rFonts w:hint="eastAsia"/>
          <w:sz w:val="28"/>
          <w:szCs w:val="28"/>
        </w:rPr>
        <w:t>目前餐厨垃圾处理设备的生产工作在国内外都有一个比较迅速的发展趋势。尤其是在科学技术水平相对比较发达的西方国家，餐厨垃圾处理设备的发展水平已经达到了一个相当高的层次。在针对社会日常生活产生的大量餐厨垃圾时，能够有效地加以处理加工，实现餐厨垃圾的回收利用。而就中国目前的发展水平来说，餐厨垃圾处理设备的发展还处于一个较低的水平。餐厨垃圾处理设备或是加工流水线，能够在针对大量餐厨垃圾进行加工处理时，根据餐厨垃圾的不同成分进行分类整理，尤其是对于餐厨垃圾中包含的有机物或是其他成分物质，餐厨垃圾处理设备能够对此类物质加以分解或是转化，最终转变为其他的可利用的物质资源。除去必要的加工处理设备以外，餐厨垃圾处理工序一般还会使用一些生物加工技术作为辅助技术，这样在进行餐厨垃圾处理工作时，能够利用机器设备和生物技术的结合来实现餐厨垃圾的有效处理，实现废弃物再利用的效益最大化。</w:t>
      </w:r>
    </w:p>
    <w:p>
      <w:pPr>
        <w:rPr>
          <w:rFonts w:hint="eastAsia" w:eastAsiaTheme="minorEastAsia"/>
          <w:b/>
          <w:bCs/>
          <w:sz w:val="28"/>
          <w:szCs w:val="28"/>
          <w:lang w:eastAsia="zh-CN"/>
        </w:rPr>
      </w:pPr>
      <w:r>
        <w:rPr>
          <w:rFonts w:hint="eastAsia"/>
          <w:b/>
          <w:bCs/>
          <w:sz w:val="28"/>
          <w:szCs w:val="28"/>
          <w:lang w:eastAsia="zh-CN"/>
        </w:rPr>
        <w:t>餐厨垃圾处理设备前景可鉴</w:t>
      </w:r>
    </w:p>
    <w:p>
      <w:pPr>
        <w:rPr>
          <w:rFonts w:hint="eastAsia"/>
          <w:sz w:val="28"/>
          <w:szCs w:val="28"/>
        </w:rPr>
      </w:pPr>
      <w:r>
        <w:rPr>
          <w:sz w:val="28"/>
          <w:szCs w:val="28"/>
        </w:rPr>
        <w:t>餐厨垃圾处理设备在当下的现实社会中是有着极大的发展前景的，尤其是面对社会人口日益增多，生活垃圾产量日渐增大的现状，大力发展相关的餐厨垃圾处理产业有着极为重大的意义。通过以上对当下餐厨垃圾处理设备的发展现状和餐厨垃圾处理行业的发展趋势等方面内容的分析，我们可以发现，促进餐厨垃圾处理行业的发展，才能够更好地提高人们的生活水平，解决社会中存在的垃圾处理难的问题。</w:t>
      </w:r>
      <w:bookmarkStart w:id="0" w:name="_GoBack"/>
      <w:bookmarkEnd w:id="0"/>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F4B24"/>
    <w:rsid w:val="05580773"/>
    <w:rsid w:val="08347692"/>
    <w:rsid w:val="12B3060E"/>
    <w:rsid w:val="1BDD1162"/>
    <w:rsid w:val="28D5015B"/>
    <w:rsid w:val="440F4B24"/>
    <w:rsid w:val="52410747"/>
    <w:rsid w:val="6D535020"/>
    <w:rsid w:val="7714309C"/>
    <w:rsid w:val="7F4C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2018-09-05T03:36:00Z</dcterms:created>
  <dc:creator>admin</dc:creator>
  <cp:lastModifiedBy>admin</cp:lastModifiedBy>
  <dcterms:modified xsi:type="dcterms:W3CDTF">2018-09-05T03:52:22Z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